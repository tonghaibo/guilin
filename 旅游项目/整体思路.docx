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03" w:rsidRDefault="00D84E03" w:rsidP="00F5695F">
      <w:r>
        <w:rPr>
          <w:rFonts w:hint="eastAsia"/>
        </w:rPr>
        <w:t>目前局势分析：提供大型旅游的网站很多，而且很多以旅行社为核心。提供的资料呆板，所以旅游体验型网站，慢慢出来，他们注重的是用户，用户的旅游体验。以用户分享旅游攻略为核心，广告则穿插在无形中，即攻略中。</w:t>
      </w:r>
    </w:p>
    <w:p w:rsidR="00D84E03" w:rsidRDefault="00D84E03" w:rsidP="00F5695F"/>
    <w:p w:rsidR="00D84E03" w:rsidRDefault="00D84E03" w:rsidP="00F5695F"/>
    <w:p w:rsidR="00D84E03" w:rsidRDefault="00D84E03" w:rsidP="00F5695F">
      <w:r>
        <w:rPr>
          <w:rFonts w:hint="eastAsia"/>
        </w:rPr>
        <w:t>网站核心思想：为想来桂林旅游的用户，提供全面的，权威的吃喝玩乐介绍。</w:t>
      </w:r>
    </w:p>
    <w:p w:rsidR="00D84E03" w:rsidRPr="007C7675" w:rsidRDefault="00D84E03" w:rsidP="00F5695F">
      <w:pPr>
        <w:rPr>
          <w:color w:val="FF0000"/>
        </w:rPr>
      </w:pPr>
      <w:r>
        <w:rPr>
          <w:rFonts w:hint="eastAsia"/>
          <w:color w:val="FF0000"/>
        </w:rPr>
        <w:t>以旅游为主，提供旅游相关的吃喝玩乐</w:t>
      </w:r>
    </w:p>
    <w:p w:rsidR="00D84E03" w:rsidRDefault="00D84E03" w:rsidP="00F5695F">
      <w:r>
        <w:rPr>
          <w:rFonts w:hint="eastAsia"/>
        </w:rPr>
        <w:t>网站用户定位：外地人，想来桂林旅游，想了解桂林旅游各个旅游景点情况，想知道桂林哪里好玩，哪里有好吃的，哪里有好住的地方。用户以年轻的大学生为主！主体为</w:t>
      </w:r>
      <w:r>
        <w:t>80</w:t>
      </w:r>
      <w:r>
        <w:rPr>
          <w:rFonts w:hint="eastAsia"/>
        </w:rPr>
        <w:t>后。</w:t>
      </w:r>
    </w:p>
    <w:p w:rsidR="00D84E03" w:rsidRDefault="00D84E03" w:rsidP="00F5695F"/>
    <w:p w:rsidR="00D84E03" w:rsidRDefault="00D84E03" w:rsidP="00F5695F">
      <w:r>
        <w:rPr>
          <w:rFonts w:hint="eastAsia"/>
        </w:rPr>
        <w:t>网站运营规划：前期努力把网站推出去，让来桂林旅游的人，都会先到我们的网站来参考信息，了解情况，前期的盈利模式主打：线路广告。为那些真正想旅游的用户，提供线路指引，而线路是和旅行社合作形式，我们帮他们宣传和推广，从中拿分成。关于用户如何预定路线，前期条件不成熟下，以用户预定线路，提供资料，我们主动联系为主，因为网站没起来，一般用户不会主动付款预定的。</w:t>
      </w:r>
    </w:p>
    <w:p w:rsidR="00D84E03" w:rsidRDefault="00D84E03" w:rsidP="00F5695F">
      <w:r>
        <w:rPr>
          <w:rFonts w:hint="eastAsia"/>
        </w:rPr>
        <w:t>关于合作：用户预定后，旅行社可以看的，用户过去时，只需要提供预定资料，核对后即可以享受打折优惠，关于如何真实预定，一般正规的旅行社都有自己的预定点，用户只需要在规定的时间到旅行社预定就行。预定时提供个人信息，核对真实即可以优惠。这就是广告路线。</w:t>
      </w:r>
    </w:p>
    <w:p w:rsidR="00D84E03" w:rsidRDefault="00D84E03" w:rsidP="00F5695F">
      <w:r>
        <w:rPr>
          <w:rFonts w:hint="eastAsia"/>
        </w:rPr>
        <w:t>后期做大了之后，提供在线付款，优惠更多。</w:t>
      </w:r>
    </w:p>
    <w:p w:rsidR="00D84E03" w:rsidRDefault="00D84E03" w:rsidP="00F5695F"/>
    <w:p w:rsidR="00D84E03" w:rsidRDefault="00D84E03" w:rsidP="00F5695F">
      <w:r>
        <w:rPr>
          <w:rFonts w:hint="eastAsia"/>
        </w:rPr>
        <w:t>运营后期：当很多人会来你这里参考信息时，当然也会有酒店和一些景点代表会主动找上门来叫我们帮他们推广。我们的核心盈利模式是：以介绍性权威信息，从中穿插旅游线路，酒店，景点等推广性广告。</w:t>
      </w:r>
    </w:p>
    <w:p w:rsidR="00D84E03" w:rsidRDefault="00D84E03" w:rsidP="00F5695F"/>
    <w:p w:rsidR="00D84E03" w:rsidRDefault="00D84E03" w:rsidP="00F5695F">
      <w:r>
        <w:rPr>
          <w:rFonts w:hint="eastAsia"/>
        </w:rPr>
        <w:t>网站模块：</w:t>
      </w:r>
    </w:p>
    <w:p w:rsidR="00D84E03" w:rsidRDefault="00D84E03" w:rsidP="00F5695F">
      <w:r>
        <w:rPr>
          <w:rFonts w:hint="eastAsia"/>
        </w:rPr>
        <w:t>玩</w:t>
      </w:r>
      <w:r>
        <w:t xml:space="preserve">  -------</w:t>
      </w:r>
      <w:r>
        <w:rPr>
          <w:rFonts w:hint="eastAsia"/>
        </w:rPr>
        <w:t>景点介绍，提供景点介绍，门票信息</w:t>
      </w:r>
    </w:p>
    <w:p w:rsidR="00D84E03" w:rsidRDefault="00D84E03" w:rsidP="00F5695F">
      <w:r>
        <w:t xml:space="preserve">               </w:t>
      </w:r>
      <w:r>
        <w:rPr>
          <w:rFonts w:hint="eastAsia"/>
        </w:rPr>
        <w:t>特色好玩点介绍，提供介绍那些不为人知的特色地点，主要为那些会旅游的人准备，喜欢冒险的人准备。</w:t>
      </w:r>
    </w:p>
    <w:p w:rsidR="00D84E03" w:rsidRPr="007C7675" w:rsidRDefault="00D84E03" w:rsidP="00F5695F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考虑建个票务中心，前期给出个景区的门票，可以做学生身份认证，学生可以预订到学生价，景区会查到相关优惠，给予优惠。后期火车票，飞机票都可以搞起来。</w:t>
      </w:r>
    </w:p>
    <w:p w:rsidR="00D84E03" w:rsidRPr="00317813" w:rsidRDefault="00D84E03" w:rsidP="00F5695F">
      <w:pPr>
        <w:rPr>
          <w:color w:val="FF0000"/>
        </w:rPr>
      </w:pPr>
      <w:r>
        <w:tab/>
      </w:r>
      <w:r>
        <w:rPr>
          <w:rFonts w:hint="eastAsia"/>
        </w:rPr>
        <w:t>线路，为旅行社准备，以广告穿插整个玩模块。</w:t>
      </w:r>
      <w:r>
        <w:rPr>
          <w:rFonts w:hint="eastAsia"/>
          <w:color w:val="FF0000"/>
        </w:rPr>
        <w:t>线路不仅仅要穿插在玩模块，用户分享的游玩日志也可以。</w:t>
      </w:r>
    </w:p>
    <w:p w:rsidR="00D84E03" w:rsidRDefault="00D84E03" w:rsidP="00F5695F"/>
    <w:p w:rsidR="00D84E03" w:rsidRDefault="00D84E03" w:rsidP="00F5695F">
      <w:r>
        <w:rPr>
          <w:rFonts w:hint="eastAsia"/>
        </w:rPr>
        <w:t>吃</w:t>
      </w:r>
      <w:r>
        <w:t>---------</w:t>
      </w:r>
      <w:r>
        <w:rPr>
          <w:rFonts w:hint="eastAsia"/>
        </w:rPr>
        <w:t>特产介绍，</w:t>
      </w:r>
    </w:p>
    <w:p w:rsidR="00D84E03" w:rsidRDefault="00D84E03" w:rsidP="00F5695F">
      <w:r>
        <w:tab/>
      </w:r>
      <w:r>
        <w:rPr>
          <w:rFonts w:hint="eastAsia"/>
        </w:rPr>
        <w:t>特色小吃介绍</w:t>
      </w:r>
    </w:p>
    <w:p w:rsidR="00D84E03" w:rsidRDefault="00D84E03" w:rsidP="00F5695F">
      <w:r>
        <w:tab/>
      </w:r>
      <w:r>
        <w:rPr>
          <w:rFonts w:hint="eastAsia"/>
        </w:rPr>
        <w:t>特色餐馆介绍</w:t>
      </w:r>
    </w:p>
    <w:p w:rsidR="00D84E03" w:rsidRDefault="00D84E03" w:rsidP="00F5695F">
      <w:r>
        <w:tab/>
      </w:r>
      <w:r>
        <w:rPr>
          <w:rFonts w:hint="eastAsia"/>
        </w:rPr>
        <w:t>广告核心：以介绍为主，穿插广告，为用户提供信息，告知，这个东西在哪里可以吃到。哪</w:t>
      </w:r>
      <w:r>
        <w:tab/>
      </w:r>
      <w:r>
        <w:rPr>
          <w:rFonts w:hint="eastAsia"/>
        </w:rPr>
        <w:t>里吃的更加正宗。</w:t>
      </w:r>
    </w:p>
    <w:p w:rsidR="00D84E03" w:rsidRPr="00317813" w:rsidRDefault="00D84E03" w:rsidP="00F5695F">
      <w:pPr>
        <w:rPr>
          <w:color w:val="FF0000"/>
        </w:rPr>
      </w:pPr>
      <w:r>
        <w:rPr>
          <w:rFonts w:hint="eastAsia"/>
          <w:color w:val="FF0000"/>
        </w:rPr>
        <w:t>住</w:t>
      </w:r>
      <w:r>
        <w:rPr>
          <w:color w:val="FF0000"/>
        </w:rPr>
        <w:t>---------</w:t>
      </w:r>
      <w:r>
        <w:rPr>
          <w:rFonts w:hint="eastAsia"/>
          <w:color w:val="FF0000"/>
        </w:rPr>
        <w:t>以资讯的形式提供酒店的介绍信息，穿插各个酒店发布的优惠信息。后期在票务中心建立住宿预订，线路预订也在票务中心</w:t>
      </w:r>
    </w:p>
    <w:p w:rsidR="00D84E03" w:rsidRDefault="00D84E03" w:rsidP="00F5695F">
      <w:r>
        <w:rPr>
          <w:rFonts w:hint="eastAsia"/>
        </w:rPr>
        <w:t>享</w:t>
      </w:r>
      <w:r>
        <w:t>---------</w:t>
      </w:r>
      <w:r>
        <w:rPr>
          <w:rFonts w:hint="eastAsia"/>
        </w:rPr>
        <w:t>用户自我分享模块，以旅行日志，心情分享，为后面的人提供来桂林参考</w:t>
      </w:r>
    </w:p>
    <w:p w:rsidR="00D84E03" w:rsidRDefault="00D84E03" w:rsidP="00F5695F">
      <w:r>
        <w:tab/>
      </w:r>
      <w:r>
        <w:rPr>
          <w:rFonts w:hint="eastAsia"/>
        </w:rPr>
        <w:t>其中，准备提供一个桂林认证模块，就用户只需要提供一张个人照片，且拍摄地点在桂林，我们可以给照片盖个章，留个地方展示出来，表示我来过桂林，这是我的认证。</w:t>
      </w:r>
    </w:p>
    <w:p w:rsidR="00D84E03" w:rsidRPr="00317813" w:rsidRDefault="00D84E03" w:rsidP="00317813">
      <w:pPr>
        <w:ind w:firstLine="420"/>
        <w:rPr>
          <w:color w:val="FF0000"/>
        </w:rPr>
      </w:pPr>
      <w:r>
        <w:rPr>
          <w:rFonts w:hint="eastAsia"/>
          <w:color w:val="FF0000"/>
        </w:rPr>
        <w:t>提供小微博分享和日志分享，图片分享收藏</w:t>
      </w:r>
    </w:p>
    <w:p w:rsidR="00D84E03" w:rsidRPr="00317813" w:rsidRDefault="00D84E03" w:rsidP="00F5695F"/>
    <w:p w:rsidR="00D84E03" w:rsidRDefault="00D84E03" w:rsidP="00F5695F">
      <w:r>
        <w:rPr>
          <w:rFonts w:hint="eastAsia"/>
        </w:rPr>
        <w:t>评</w:t>
      </w:r>
      <w:r>
        <w:t>---------</w:t>
      </w:r>
      <w:r>
        <w:rPr>
          <w:rFonts w:hint="eastAsia"/>
        </w:rPr>
        <w:t>为用户提供评论功能，主要让整个网站活起来，别让信息是死，而要让信息活起来。</w:t>
      </w:r>
    </w:p>
    <w:p w:rsidR="00D84E03" w:rsidRDefault="00D84E03" w:rsidP="00F5695F"/>
    <w:p w:rsidR="00D84E03" w:rsidRDefault="00D84E03" w:rsidP="00F5695F">
      <w:r>
        <w:rPr>
          <w:rFonts w:hint="eastAsia"/>
        </w:rPr>
        <w:t>定</w:t>
      </w:r>
      <w:r>
        <w:t>---------</w:t>
      </w:r>
      <w:r>
        <w:rPr>
          <w:rFonts w:hint="eastAsia"/>
        </w:rPr>
        <w:t>为用户提供，预定服务，前期主要提供线路预定，其他的等以后成长了再说。</w:t>
      </w:r>
    </w:p>
    <w:p w:rsidR="00D84E03" w:rsidRDefault="00D84E03" w:rsidP="00F5695F"/>
    <w:p w:rsidR="00D84E03" w:rsidRDefault="00D84E03" w:rsidP="00F5695F">
      <w:r>
        <w:rPr>
          <w:rFonts w:hint="eastAsia"/>
        </w:rPr>
        <w:t>用户等级分类：</w:t>
      </w:r>
    </w:p>
    <w:p w:rsidR="00D84E03" w:rsidRDefault="00D84E03" w:rsidP="00F5695F">
      <w:r>
        <w:tab/>
      </w:r>
      <w:r>
        <w:rPr>
          <w:rFonts w:hint="eastAsia"/>
        </w:rPr>
        <w:t>普通用户，从中按照分享的东西等分等级：初游，玩乐师，美食家等</w:t>
      </w:r>
    </w:p>
    <w:p w:rsidR="00D84E03" w:rsidRPr="00CB6DAD" w:rsidRDefault="00D84E03" w:rsidP="00F5695F">
      <w:pPr>
        <w:rPr>
          <w:color w:val="FF0000"/>
        </w:rPr>
      </w:pPr>
      <w:r>
        <w:tab/>
      </w:r>
      <w:r>
        <w:rPr>
          <w:rFonts w:hint="eastAsia"/>
          <w:color w:val="FF0000"/>
        </w:rPr>
        <w:t>用户身份认证：</w:t>
      </w:r>
    </w:p>
    <w:p w:rsidR="00D84E03" w:rsidRDefault="00D84E03" w:rsidP="00F5695F">
      <w:pPr>
        <w:rPr>
          <w:color w:val="FF0000"/>
        </w:rPr>
      </w:pPr>
      <w:r>
        <w:tab/>
      </w:r>
      <w:r>
        <w:rPr>
          <w:rFonts w:hint="eastAsia"/>
          <w:color w:val="FF0000"/>
        </w:rPr>
        <w:t>游记</w:t>
      </w:r>
      <w:r w:rsidRPr="00747687">
        <w:rPr>
          <w:rFonts w:hint="eastAsia"/>
          <w:color w:val="FF0000"/>
        </w:rPr>
        <w:t>达人</w:t>
      </w:r>
      <w:r>
        <w:rPr>
          <w:rFonts w:hint="eastAsia"/>
          <w:color w:val="FF0000"/>
        </w:rPr>
        <w:t>，分享游记的数量达到一定数目，并且通过审核不是垃圾内容。</w:t>
      </w:r>
    </w:p>
    <w:p w:rsidR="00D84E03" w:rsidRDefault="00D84E03" w:rsidP="00F5695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游记明星，提供高质量的分享内容，被一定数量的人收藏。</w:t>
      </w:r>
    </w:p>
    <w:p w:rsidR="00D84E03" w:rsidRDefault="00D84E03" w:rsidP="00F5695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照片达人，分享一定数量的照片</w:t>
      </w:r>
    </w:p>
    <w:p w:rsidR="00D84E03" w:rsidRDefault="00D84E03" w:rsidP="00F5695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照片明星，分享的照片被一定数量的人收藏。</w:t>
      </w:r>
    </w:p>
    <w:p w:rsidR="00D84E03" w:rsidRDefault="00D84E03" w:rsidP="00F5695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美食达人，分享一定数量的美食资讯</w:t>
      </w:r>
    </w:p>
    <w:p w:rsidR="00D84E03" w:rsidRPr="00747687" w:rsidRDefault="00D84E03" w:rsidP="00F5695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美食明星，高质量的美食资讯，被一定数量的人收藏</w:t>
      </w:r>
    </w:p>
    <w:p w:rsidR="00D84E03" w:rsidRDefault="00D84E03" w:rsidP="00F5695F">
      <w:r>
        <w:tab/>
      </w:r>
      <w:r>
        <w:rPr>
          <w:rFonts w:hint="eastAsia"/>
        </w:rPr>
        <w:t>旅行社代表：需要认证，并且提供详细资料，用户预定该旅行社的信息后，他可以查看的到，代表可以修改发表自己的线路，需要核对。</w:t>
      </w:r>
    </w:p>
    <w:p w:rsidR="00D84E03" w:rsidRDefault="00D84E03" w:rsidP="00F5695F">
      <w:r>
        <w:tab/>
      </w:r>
      <w:r>
        <w:rPr>
          <w:rFonts w:hint="eastAsia"/>
        </w:rPr>
        <w:t>酒店代表：后期</w:t>
      </w:r>
    </w:p>
    <w:p w:rsidR="00D84E03" w:rsidRDefault="00D84E03" w:rsidP="00F5695F">
      <w:r>
        <w:tab/>
      </w:r>
      <w:r>
        <w:rPr>
          <w:rFonts w:hint="eastAsia"/>
        </w:rPr>
        <w:t>贩票代表：后期</w:t>
      </w:r>
    </w:p>
    <w:p w:rsidR="00D84E03" w:rsidRDefault="00D84E03" w:rsidP="00F5695F">
      <w:r>
        <w:tab/>
      </w:r>
      <w:r>
        <w:rPr>
          <w:rFonts w:hint="eastAsia"/>
        </w:rPr>
        <w:t>。。。。</w:t>
      </w:r>
    </w:p>
    <w:p w:rsidR="00D84E03" w:rsidRDefault="00D84E03" w:rsidP="00F5695F"/>
    <w:p w:rsidR="00D84E03" w:rsidRDefault="00D84E03" w:rsidP="00F5695F">
      <w:r>
        <w:rPr>
          <w:rFonts w:hint="eastAsia"/>
        </w:rPr>
        <w:t>目前任务：业务人员，需要收集各项资料，给出和旅行社合作的具体方案，开发人员抓紧开发上线。</w:t>
      </w:r>
    </w:p>
    <w:p w:rsidR="00D84E03" w:rsidRDefault="00D84E03" w:rsidP="00F5695F"/>
    <w:p w:rsidR="00D84E03" w:rsidRDefault="00D84E03" w:rsidP="00F5695F">
      <w:r>
        <w:rPr>
          <w:rFonts w:hint="eastAsia"/>
        </w:rPr>
        <w:t>最好强调一点：开始别总想着钱，想要钱的前提是网站慢慢起来，开始的主体思想是以信息吸引用户过来，以分享留住用户。核心思想是，在信息方面提供广告宣传服务，且前期的景点，好玩的地方，都以免费宣传为主，后期网站大了的话，必有人找你为他们宣传，而我们可以从中收取宣传费，可以理解为我们就是电视台的。</w:t>
      </w:r>
    </w:p>
    <w:sectPr w:rsidR="00D84E03" w:rsidSect="00607F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E03" w:rsidRDefault="00D84E03" w:rsidP="00F5695F">
      <w:r>
        <w:separator/>
      </w:r>
    </w:p>
  </w:endnote>
  <w:endnote w:type="continuationSeparator" w:id="0">
    <w:p w:rsidR="00D84E03" w:rsidRDefault="00D84E03" w:rsidP="00F56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03" w:rsidRDefault="00D84E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03" w:rsidRDefault="00D84E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03" w:rsidRDefault="00D84E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E03" w:rsidRDefault="00D84E03" w:rsidP="00F5695F">
      <w:r>
        <w:separator/>
      </w:r>
    </w:p>
  </w:footnote>
  <w:footnote w:type="continuationSeparator" w:id="0">
    <w:p w:rsidR="00D84E03" w:rsidRDefault="00D84E03" w:rsidP="00F569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03" w:rsidRDefault="00D84E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03" w:rsidRDefault="00D84E03" w:rsidP="00CB6DA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E03" w:rsidRDefault="00D84E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695F"/>
    <w:rsid w:val="000269C5"/>
    <w:rsid w:val="00317813"/>
    <w:rsid w:val="00607F70"/>
    <w:rsid w:val="0062783D"/>
    <w:rsid w:val="00747687"/>
    <w:rsid w:val="007673A7"/>
    <w:rsid w:val="007C7675"/>
    <w:rsid w:val="00A577DB"/>
    <w:rsid w:val="00AD577D"/>
    <w:rsid w:val="00C00A36"/>
    <w:rsid w:val="00C2293B"/>
    <w:rsid w:val="00C86D81"/>
    <w:rsid w:val="00CB6DAD"/>
    <w:rsid w:val="00D764EB"/>
    <w:rsid w:val="00D84E03"/>
    <w:rsid w:val="00F5695F"/>
    <w:rsid w:val="00F6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7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5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5695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56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5695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</TotalTime>
  <Pages>2</Pages>
  <Words>257</Words>
  <Characters>1469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微软系统</cp:lastModifiedBy>
  <cp:revision>8</cp:revision>
  <dcterms:created xsi:type="dcterms:W3CDTF">2012-09-08T06:39:00Z</dcterms:created>
  <dcterms:modified xsi:type="dcterms:W3CDTF">2012-09-10T01:34:00Z</dcterms:modified>
</cp:coreProperties>
</file>